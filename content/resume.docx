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3108"/>
        <w:gridCol w:w="3087"/>
        <w:gridCol w:w="7"/>
      </w:tblGrid>
      <w:tr w:rsidR="00F316AD" w:rsidRPr="001700F2" w14:paraId="03145058" w14:textId="77777777" w:rsidTr="00615CEF">
        <w:trPr>
          <w:gridAfter w:val="1"/>
          <w:wAfter w:w="7" w:type="dxa"/>
          <w:trHeight w:val="1292"/>
        </w:trPr>
        <w:tc>
          <w:tcPr>
            <w:tcW w:w="8865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9B142A8" w14:textId="7C4317C4" w:rsidR="00F316AD" w:rsidRPr="001700F2" w:rsidRDefault="0092576D" w:rsidP="00F316AD">
            <w:pPr>
              <w:pStyle w:val="Title"/>
            </w:pPr>
            <w:r>
              <w:t>Caeden Statia</w:t>
            </w:r>
          </w:p>
          <w:p w14:paraId="6056F57B" w14:textId="12079773" w:rsidR="00F316AD" w:rsidRPr="001700F2" w:rsidRDefault="003F60D7" w:rsidP="00D20DA9">
            <w:pPr>
              <w:pStyle w:val="Subtitle"/>
            </w:pPr>
            <w:r>
              <w:t>Software</w:t>
            </w:r>
            <w:r w:rsidR="00A015AA">
              <w:t xml:space="preserve"> Developer</w:t>
            </w:r>
            <w:r w:rsidR="00F316AD" w:rsidRPr="001700F2">
              <w:t xml:space="preserve"> </w:t>
            </w:r>
          </w:p>
        </w:tc>
      </w:tr>
      <w:tr w:rsidR="00F316AD" w:rsidRPr="001700F2" w14:paraId="2FD845F9" w14:textId="77777777" w:rsidTr="00C86C80">
        <w:trPr>
          <w:trHeight w:val="1020"/>
        </w:trPr>
        <w:tc>
          <w:tcPr>
            <w:tcW w:w="2670" w:type="dxa"/>
            <w:tcBorders>
              <w:top w:val="single" w:sz="24" w:space="0" w:color="BF9268" w:themeColor="accent2"/>
            </w:tcBorders>
            <w:vAlign w:val="center"/>
          </w:tcPr>
          <w:p w14:paraId="24C8438C" w14:textId="38FE7095" w:rsidR="003769CC" w:rsidRPr="00C86C80" w:rsidRDefault="003769CC" w:rsidP="0092576D">
            <w:pPr>
              <w:jc w:val="center"/>
              <w:rPr>
                <w:sz w:val="32"/>
                <w:szCs w:val="32"/>
              </w:rPr>
            </w:pPr>
          </w:p>
          <w:p w14:paraId="1431CEC3" w14:textId="77777777" w:rsidR="00C86C80" w:rsidRDefault="00C86C80" w:rsidP="0092576D">
            <w:pPr>
              <w:jc w:val="center"/>
            </w:pPr>
          </w:p>
          <w:p w14:paraId="3D5AFF95" w14:textId="49ED043C" w:rsidR="0092576D" w:rsidRPr="001700F2" w:rsidRDefault="0092576D" w:rsidP="0092576D">
            <w:pPr>
              <w:jc w:val="center"/>
            </w:pPr>
            <w:r>
              <w:t>https://</w:t>
            </w:r>
            <w:r w:rsidR="000E55D4">
              <w:t>www.</w:t>
            </w:r>
            <w:r>
              <w:t>caeden.dev/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58E1AE87" w14:textId="729FDDC3" w:rsidR="003769CC" w:rsidRPr="00C86C80" w:rsidRDefault="003769CC" w:rsidP="00D20DA9">
            <w:pPr>
              <w:jc w:val="center"/>
              <w:rPr>
                <w:sz w:val="32"/>
                <w:szCs w:val="32"/>
              </w:rPr>
            </w:pPr>
            <w:r w:rsidRPr="00C86C80">
              <w:rPr>
                <w:sz w:val="32"/>
                <w:szCs w:val="32"/>
              </w:rPr>
              <w:t>Arlington, WA</w:t>
            </w:r>
          </w:p>
          <w:p w14:paraId="1A7053A5" w14:textId="77777777" w:rsidR="003769CC" w:rsidRDefault="003769CC" w:rsidP="00D20DA9">
            <w:pPr>
              <w:jc w:val="center"/>
            </w:pPr>
          </w:p>
          <w:p w14:paraId="670BD923" w14:textId="61035BB2" w:rsidR="00F316AD" w:rsidRPr="001700F2" w:rsidRDefault="0092576D" w:rsidP="00D20DA9">
            <w:pPr>
              <w:jc w:val="center"/>
            </w:pPr>
            <w:r>
              <w:t>(425)-941-2649</w:t>
            </w:r>
          </w:p>
        </w:tc>
        <w:tc>
          <w:tcPr>
            <w:tcW w:w="3094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14DEABBC" w14:textId="77777777" w:rsidR="00C86C80" w:rsidRPr="00C86C80" w:rsidRDefault="00C86C80" w:rsidP="003769CC">
            <w:pPr>
              <w:jc w:val="center"/>
              <w:rPr>
                <w:sz w:val="32"/>
                <w:szCs w:val="32"/>
              </w:rPr>
            </w:pPr>
          </w:p>
          <w:p w14:paraId="64EED216" w14:textId="77777777" w:rsidR="00C86C80" w:rsidRDefault="00C86C80" w:rsidP="003769CC">
            <w:pPr>
              <w:jc w:val="center"/>
            </w:pPr>
          </w:p>
          <w:p w14:paraId="4C95F4AC" w14:textId="3D6EF662" w:rsidR="00F316AD" w:rsidRPr="001700F2" w:rsidRDefault="0092576D" w:rsidP="003769CC">
            <w:pPr>
              <w:jc w:val="center"/>
            </w:pPr>
            <w:r>
              <w:t>caeden.s@outlook.com</w:t>
            </w:r>
          </w:p>
        </w:tc>
      </w:tr>
      <w:tr w:rsidR="00CD50FD" w:rsidRPr="001700F2" w14:paraId="4113FD94" w14:textId="77777777" w:rsidTr="00C86C80">
        <w:trPr>
          <w:trHeight w:val="360"/>
        </w:trPr>
        <w:tc>
          <w:tcPr>
            <w:tcW w:w="2670" w:type="dxa"/>
            <w:tcBorders>
              <w:bottom w:val="single" w:sz="18" w:space="0" w:color="BF9268" w:themeColor="accent2"/>
            </w:tcBorders>
          </w:tcPr>
          <w:p w14:paraId="170132FB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40D92A3" w14:textId="7E3EDE92" w:rsidR="00CD50FD" w:rsidRPr="001700F2" w:rsidRDefault="00E6389F" w:rsidP="00D20DA9">
            <w:pPr>
              <w:pStyle w:val="Heading1"/>
            </w:pPr>
            <w:r>
              <w:t>SUMMARY</w:t>
            </w:r>
          </w:p>
        </w:tc>
        <w:tc>
          <w:tcPr>
            <w:tcW w:w="3094" w:type="dxa"/>
            <w:gridSpan w:val="2"/>
            <w:tcBorders>
              <w:bottom w:val="single" w:sz="18" w:space="0" w:color="BF9268" w:themeColor="accent2"/>
            </w:tcBorders>
          </w:tcPr>
          <w:p w14:paraId="37BF4DAF" w14:textId="77777777" w:rsidR="00CD50FD" w:rsidRPr="001700F2" w:rsidRDefault="00CD50FD"/>
        </w:tc>
      </w:tr>
      <w:tr w:rsidR="00CD50FD" w:rsidRPr="001700F2" w14:paraId="648A842D" w14:textId="77777777" w:rsidTr="00615CEF">
        <w:trPr>
          <w:trHeight w:val="210"/>
        </w:trPr>
        <w:tc>
          <w:tcPr>
            <w:tcW w:w="2670" w:type="dxa"/>
            <w:tcBorders>
              <w:top w:val="single" w:sz="18" w:space="0" w:color="BF9268" w:themeColor="accent2"/>
            </w:tcBorders>
          </w:tcPr>
          <w:p w14:paraId="36F3E9C9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65CA7C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4" w:type="dxa"/>
            <w:gridSpan w:val="2"/>
            <w:tcBorders>
              <w:top w:val="single" w:sz="18" w:space="0" w:color="BF9268" w:themeColor="accent2"/>
            </w:tcBorders>
          </w:tcPr>
          <w:p w14:paraId="6B9C4185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9E69FE4" w14:textId="77777777" w:rsidTr="00C86C80">
        <w:trPr>
          <w:gridAfter w:val="1"/>
          <w:wAfter w:w="7" w:type="dxa"/>
          <w:trHeight w:val="837"/>
        </w:trPr>
        <w:tc>
          <w:tcPr>
            <w:tcW w:w="8865" w:type="dxa"/>
            <w:gridSpan w:val="3"/>
            <w:vAlign w:val="center"/>
          </w:tcPr>
          <w:p w14:paraId="30FD8BBD" w14:textId="59394BAF" w:rsidR="0040233B" w:rsidRPr="00F95164" w:rsidRDefault="0092576D" w:rsidP="00D20DA9">
            <w:pPr>
              <w:pStyle w:val="Text"/>
              <w:rPr>
                <w:bCs/>
              </w:rPr>
            </w:pPr>
            <w:r>
              <w:t xml:space="preserve">Aspiring </w:t>
            </w:r>
            <w:r w:rsidR="00A015AA">
              <w:t>open-source</w:t>
            </w:r>
            <w:r>
              <w:t xml:space="preserve"> programmer looking to prove and expand his skills </w:t>
            </w:r>
            <w:r w:rsidR="00F95164">
              <w:t>through</w:t>
            </w:r>
            <w:r>
              <w:t xml:space="preserve"> </w:t>
            </w:r>
            <w:r w:rsidR="00F95164">
              <w:t xml:space="preserve">a </w:t>
            </w:r>
            <w:r>
              <w:t>position</w:t>
            </w:r>
            <w:r w:rsidR="00F95164">
              <w:t xml:space="preserve"> as a software developer</w:t>
            </w:r>
            <w:r>
              <w:t>.</w:t>
            </w:r>
            <w:r w:rsidR="00F95164">
              <w:t xml:space="preserve"> Eager to apply his expertise in C#, ASP.NET Core, and Unity.</w:t>
            </w:r>
          </w:p>
        </w:tc>
      </w:tr>
      <w:tr w:rsidR="00CD50FD" w:rsidRPr="001700F2" w14:paraId="314A2BBF" w14:textId="77777777" w:rsidTr="00615CEF">
        <w:trPr>
          <w:trHeight w:val="220"/>
        </w:trPr>
        <w:tc>
          <w:tcPr>
            <w:tcW w:w="2670" w:type="dxa"/>
            <w:vMerge w:val="restart"/>
            <w:shd w:val="clear" w:color="auto" w:fill="F2F2F2" w:themeFill="background1" w:themeFillShade="F2"/>
            <w:vAlign w:val="center"/>
          </w:tcPr>
          <w:p w14:paraId="6F909337" w14:textId="77777777" w:rsidR="00CD50FD" w:rsidRPr="001700F2" w:rsidRDefault="00463487" w:rsidP="00D20DA9">
            <w:pPr>
              <w:pStyle w:val="Heading2"/>
            </w:pPr>
            <w:sdt>
              <w:sdtPr>
                <w:id w:val="-1907296240"/>
                <w:placeholder>
                  <w:docPart w:val="BBE026AB88B844BB81C798C503C600E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1FAA6DA7B0B149DBA3D64F18162CF51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86C9753" w14:textId="0CD46AFC" w:rsidR="00CD50FD" w:rsidRPr="001700F2" w:rsidRDefault="00336607" w:rsidP="00D20DA9">
            <w:pPr>
              <w:pStyle w:val="Heading1"/>
            </w:pPr>
            <w:r>
              <w:t>OPEN-SOURCE PROJECTS</w:t>
            </w:r>
          </w:p>
        </w:tc>
        <w:tc>
          <w:tcPr>
            <w:tcW w:w="3094" w:type="dxa"/>
            <w:gridSpan w:val="2"/>
            <w:tcBorders>
              <w:bottom w:val="single" w:sz="18" w:space="0" w:color="BF9268" w:themeColor="accent2"/>
            </w:tcBorders>
          </w:tcPr>
          <w:p w14:paraId="18F605D3" w14:textId="77777777" w:rsidR="00CD50FD" w:rsidRPr="001700F2" w:rsidRDefault="00CD50FD"/>
        </w:tc>
      </w:tr>
      <w:tr w:rsidR="00CD50FD" w:rsidRPr="001700F2" w14:paraId="38DE0313" w14:textId="77777777" w:rsidTr="00615CEF">
        <w:trPr>
          <w:trHeight w:val="220"/>
        </w:trPr>
        <w:tc>
          <w:tcPr>
            <w:tcW w:w="2670" w:type="dxa"/>
            <w:vMerge/>
            <w:shd w:val="clear" w:color="auto" w:fill="F2F2F2" w:themeFill="background1" w:themeFillShade="F2"/>
            <w:vAlign w:val="center"/>
          </w:tcPr>
          <w:p w14:paraId="057D0BCB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93A1036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4" w:type="dxa"/>
            <w:gridSpan w:val="2"/>
          </w:tcPr>
          <w:p w14:paraId="338CBA90" w14:textId="77777777" w:rsidR="00CD50FD" w:rsidRPr="001700F2" w:rsidRDefault="00CD50FD"/>
        </w:tc>
      </w:tr>
      <w:tr w:rsidR="0040233B" w:rsidRPr="001700F2" w14:paraId="100896BF" w14:textId="77777777" w:rsidTr="00C86C80">
        <w:trPr>
          <w:trHeight w:val="2853"/>
        </w:trPr>
        <w:tc>
          <w:tcPr>
            <w:tcW w:w="2670" w:type="dxa"/>
            <w:shd w:val="clear" w:color="auto" w:fill="F2F2F2" w:themeFill="background1" w:themeFillShade="F2"/>
          </w:tcPr>
          <w:p w14:paraId="3828C4CC" w14:textId="77777777" w:rsidR="0040233B" w:rsidRPr="001700F2" w:rsidRDefault="0040233B" w:rsidP="0040233B">
            <w:pPr>
              <w:pStyle w:val="Text"/>
            </w:pPr>
          </w:p>
          <w:p w14:paraId="7AA7A9AE" w14:textId="77777777" w:rsidR="00441EDC" w:rsidRDefault="00F95164" w:rsidP="00615CEF">
            <w:pPr>
              <w:pStyle w:val="Text"/>
              <w:ind w:right="-945"/>
            </w:pPr>
            <w:r>
              <w:t>Arlington High School,</w:t>
            </w:r>
          </w:p>
          <w:p w14:paraId="1414EE77" w14:textId="5E99202B" w:rsidR="00441EDC" w:rsidRPr="00441EDC" w:rsidRDefault="00F95164" w:rsidP="00A015AA">
            <w:pPr>
              <w:pStyle w:val="Text"/>
            </w:pPr>
            <w:r>
              <w:t>Arlington, WA</w:t>
            </w:r>
            <w:r w:rsidR="00A015AA">
              <w:br/>
            </w:r>
            <w:r w:rsidR="00A015AA">
              <w:br/>
              <w:t>3.786 GPA</w:t>
            </w:r>
          </w:p>
        </w:tc>
        <w:tc>
          <w:tcPr>
            <w:tcW w:w="6202" w:type="dxa"/>
            <w:gridSpan w:val="3"/>
            <w:vAlign w:val="center"/>
          </w:tcPr>
          <w:p w14:paraId="69962523" w14:textId="77777777" w:rsidR="00C774C9" w:rsidRDefault="00C774C9" w:rsidP="00D20DA9">
            <w:pPr>
              <w:pStyle w:val="SmallText"/>
            </w:pPr>
          </w:p>
          <w:p w14:paraId="020D0215" w14:textId="48CD3299" w:rsidR="00D20DA9" w:rsidRPr="001700F2" w:rsidRDefault="00336607" w:rsidP="00D20DA9">
            <w:pPr>
              <w:pStyle w:val="SmallText"/>
            </w:pPr>
            <w:r>
              <w:t>ChroMapper –</w:t>
            </w:r>
            <w:r w:rsidRPr="00964BCF">
              <w:rPr>
                <w:i w:val="0"/>
                <w:iCs/>
              </w:rPr>
              <w:t xml:space="preserve"> Rhythm game map editor </w:t>
            </w:r>
            <w:r w:rsidR="00C774C9" w:rsidRPr="00964BCF">
              <w:rPr>
                <w:i w:val="0"/>
                <w:iCs/>
              </w:rPr>
              <w:t>made with</w:t>
            </w:r>
            <w:r w:rsidRPr="00964BCF">
              <w:rPr>
                <w:i w:val="0"/>
                <w:iCs/>
              </w:rPr>
              <w:t xml:space="preserve"> Unity</w:t>
            </w:r>
          </w:p>
          <w:p w14:paraId="4815919B" w14:textId="3406AB0C" w:rsidR="00D20DA9" w:rsidRPr="001700F2" w:rsidRDefault="00463487" w:rsidP="00D20DA9">
            <w:pPr>
              <w:pStyle w:val="Text"/>
            </w:pPr>
            <w:hyperlink r:id="rId9" w:history="1">
              <w:r w:rsidR="00336607" w:rsidRPr="00336607">
                <w:rPr>
                  <w:rStyle w:val="Hyperlink"/>
                </w:rPr>
                <w:t>https://github.com/Caeden117/ChroMapper</w:t>
              </w:r>
            </w:hyperlink>
          </w:p>
          <w:p w14:paraId="7E7FC711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0704CD44" w14:textId="6BF226F0" w:rsidR="00D20DA9" w:rsidRPr="001700F2" w:rsidRDefault="00336607" w:rsidP="00D20DA9">
            <w:pPr>
              <w:pStyle w:val="SmallText"/>
            </w:pPr>
            <w:r>
              <w:t>Hive –</w:t>
            </w:r>
            <w:r w:rsidR="00C774C9">
              <w:t xml:space="preserve"> </w:t>
            </w:r>
            <w:r w:rsidR="00C774C9" w:rsidRPr="00964BCF">
              <w:rPr>
                <w:i w:val="0"/>
                <w:iCs/>
              </w:rPr>
              <w:t xml:space="preserve">Mod </w:t>
            </w:r>
            <w:r w:rsidRPr="00964BCF">
              <w:rPr>
                <w:i w:val="0"/>
                <w:iCs/>
              </w:rPr>
              <w:t xml:space="preserve">hosting backend </w:t>
            </w:r>
            <w:r w:rsidR="00C774C9" w:rsidRPr="00964BCF">
              <w:rPr>
                <w:i w:val="0"/>
                <w:iCs/>
              </w:rPr>
              <w:t xml:space="preserve">made with </w:t>
            </w:r>
            <w:r w:rsidRPr="00964BCF">
              <w:rPr>
                <w:i w:val="0"/>
                <w:iCs/>
              </w:rPr>
              <w:t>ASP.NET Core</w:t>
            </w:r>
            <w:r w:rsidR="00A015AA" w:rsidRPr="00964BCF">
              <w:rPr>
                <w:i w:val="0"/>
                <w:iCs/>
              </w:rPr>
              <w:t xml:space="preserve"> and .NET 5</w:t>
            </w:r>
          </w:p>
          <w:p w14:paraId="03BE9914" w14:textId="23E77ADD" w:rsidR="0040233B" w:rsidRPr="001700F2" w:rsidRDefault="00463487" w:rsidP="0064410A">
            <w:pPr>
              <w:pStyle w:val="Text"/>
            </w:pPr>
            <w:hyperlink r:id="rId10" w:history="1">
              <w:r w:rsidR="00C774C9" w:rsidRPr="00C774C9">
                <w:rPr>
                  <w:rStyle w:val="Hyperlink"/>
                </w:rPr>
                <w:t>https://github.c</w:t>
              </w:r>
              <w:r w:rsidR="00C774C9" w:rsidRPr="00C774C9">
                <w:rPr>
                  <w:rStyle w:val="Hyperlink"/>
                </w:rPr>
                <w:t>o</w:t>
              </w:r>
              <w:r w:rsidR="00C774C9" w:rsidRPr="00C774C9">
                <w:rPr>
                  <w:rStyle w:val="Hyperlink"/>
                </w:rPr>
                <w:t>m/Atla</w:t>
              </w:r>
              <w:r w:rsidR="00C774C9" w:rsidRPr="00C774C9">
                <w:rPr>
                  <w:rStyle w:val="Hyperlink"/>
                </w:rPr>
                <w:t>s</w:t>
              </w:r>
              <w:r w:rsidR="00C774C9" w:rsidRPr="00C774C9">
                <w:rPr>
                  <w:rStyle w:val="Hyperlink"/>
                </w:rPr>
                <w:t>-Rhythm/Hive</w:t>
              </w:r>
            </w:hyperlink>
            <w:r w:rsidR="0064410A" w:rsidRPr="001700F2">
              <w:t xml:space="preserve"> </w:t>
            </w:r>
          </w:p>
          <w:p w14:paraId="46A0E0C5" w14:textId="77777777" w:rsidR="00336607" w:rsidRPr="001700F2" w:rsidRDefault="00336607" w:rsidP="00336607">
            <w:pPr>
              <w:pStyle w:val="Text"/>
              <w:rPr>
                <w:sz w:val="21"/>
              </w:rPr>
            </w:pPr>
          </w:p>
          <w:p w14:paraId="24DBBE5C" w14:textId="7D763361" w:rsidR="00336607" w:rsidRPr="001700F2" w:rsidRDefault="00336607" w:rsidP="00336607">
            <w:pPr>
              <w:pStyle w:val="SmallText"/>
            </w:pPr>
            <w:r>
              <w:t xml:space="preserve">Curved UI Utility – </w:t>
            </w:r>
            <w:r w:rsidRPr="00964BCF">
              <w:rPr>
                <w:i w:val="0"/>
                <w:iCs/>
              </w:rPr>
              <w:t>Unity asset</w:t>
            </w:r>
            <w:r w:rsidR="00D07EB9" w:rsidRPr="00964BCF">
              <w:rPr>
                <w:i w:val="0"/>
                <w:iCs/>
              </w:rPr>
              <w:t>/</w:t>
            </w:r>
            <w:r w:rsidR="00A015AA" w:rsidRPr="00964BCF">
              <w:rPr>
                <w:i w:val="0"/>
                <w:iCs/>
              </w:rPr>
              <w:t>package for UI enhancement</w:t>
            </w:r>
          </w:p>
          <w:p w14:paraId="13BE8BDF" w14:textId="5519C33C" w:rsidR="0064410A" w:rsidRPr="0064410A" w:rsidRDefault="00463487" w:rsidP="0064410A">
            <w:pPr>
              <w:pStyle w:val="Text"/>
            </w:pPr>
            <w:hyperlink r:id="rId11" w:history="1">
              <w:r w:rsidR="00C774C9" w:rsidRPr="00C774C9">
                <w:rPr>
                  <w:rStyle w:val="Hyperlink"/>
                </w:rPr>
                <w:t>https://github.com/Caeden117/Curved-UI-Utility</w:t>
              </w:r>
            </w:hyperlink>
            <w:r w:rsidR="00336607" w:rsidRPr="001700F2">
              <w:rPr>
                <w:color w:val="BE9268"/>
              </w:rPr>
              <w:t xml:space="preserve"> </w:t>
            </w:r>
            <w:r w:rsidR="0064410A">
              <w:rPr>
                <w:color w:val="BE9268"/>
              </w:rPr>
              <w:br/>
            </w:r>
            <w:r w:rsidR="0064410A">
              <w:rPr>
                <w:color w:val="BE9268"/>
              </w:rPr>
              <w:br/>
            </w:r>
            <w:r w:rsidR="00F76691">
              <w:t>I</w:t>
            </w:r>
            <w:r w:rsidR="0064410A">
              <w:t xml:space="preserve">nformation on my projects </w:t>
            </w:r>
            <w:r w:rsidR="00F76691">
              <w:t>is</w:t>
            </w:r>
            <w:r w:rsidR="0064410A">
              <w:t xml:space="preserve"> available on my website.</w:t>
            </w:r>
          </w:p>
        </w:tc>
      </w:tr>
      <w:tr w:rsidR="00CD50FD" w:rsidRPr="001700F2" w14:paraId="004E75B1" w14:textId="77777777" w:rsidTr="00615CEF">
        <w:trPr>
          <w:trHeight w:val="220"/>
        </w:trPr>
        <w:tc>
          <w:tcPr>
            <w:tcW w:w="2670" w:type="dxa"/>
            <w:vMerge w:val="restart"/>
            <w:shd w:val="clear" w:color="auto" w:fill="F2F2F2" w:themeFill="background1" w:themeFillShade="F2"/>
            <w:vAlign w:val="center"/>
          </w:tcPr>
          <w:p w14:paraId="348BE1B9" w14:textId="30AF4A43" w:rsidR="00CD50FD" w:rsidRPr="001700F2" w:rsidRDefault="00C86C80" w:rsidP="00D20DA9">
            <w:pPr>
              <w:pStyle w:val="Heading2"/>
            </w:pPr>
            <w:r>
              <w:t xml:space="preserve">SKILLS </w:t>
            </w:r>
            <w:sdt>
              <w:sdtPr>
                <w:rPr>
                  <w:rStyle w:val="Accent"/>
                </w:rPr>
                <w:id w:val="-1622227774"/>
                <w:placeholder>
                  <w:docPart w:val="C9E122FAF9CB4DB8AA74204737E9C2F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55F42DB" w14:textId="77777777" w:rsidR="00CD50FD" w:rsidRPr="001700F2" w:rsidRDefault="00463487" w:rsidP="00D20DA9">
            <w:pPr>
              <w:pStyle w:val="Heading1"/>
            </w:pPr>
            <w:sdt>
              <w:sdtPr>
                <w:id w:val="-1955778421"/>
                <w:placeholder>
                  <w:docPart w:val="73EA769A338847ACBBB0DCD99950B3E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4" w:type="dxa"/>
            <w:gridSpan w:val="2"/>
            <w:tcBorders>
              <w:bottom w:val="single" w:sz="18" w:space="0" w:color="BF9268" w:themeColor="accent2"/>
            </w:tcBorders>
          </w:tcPr>
          <w:p w14:paraId="6294C4CA" w14:textId="77777777" w:rsidR="00CD50FD" w:rsidRPr="001700F2" w:rsidRDefault="00CD50FD"/>
        </w:tc>
      </w:tr>
      <w:tr w:rsidR="00CD50FD" w:rsidRPr="001700F2" w14:paraId="2A8D1424" w14:textId="77777777" w:rsidTr="00615CEF">
        <w:trPr>
          <w:trHeight w:val="220"/>
        </w:trPr>
        <w:tc>
          <w:tcPr>
            <w:tcW w:w="2670" w:type="dxa"/>
            <w:vMerge/>
            <w:shd w:val="clear" w:color="auto" w:fill="F2F2F2" w:themeFill="background1" w:themeFillShade="F2"/>
            <w:vAlign w:val="center"/>
          </w:tcPr>
          <w:p w14:paraId="5D05C7E3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1D23F56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4" w:type="dxa"/>
            <w:gridSpan w:val="2"/>
          </w:tcPr>
          <w:p w14:paraId="39D48F5F" w14:textId="77777777" w:rsidR="00CD50FD" w:rsidRPr="001700F2" w:rsidRDefault="00CD50FD"/>
        </w:tc>
      </w:tr>
      <w:tr w:rsidR="00CD50FD" w:rsidRPr="001700F2" w14:paraId="2B659481" w14:textId="77777777" w:rsidTr="00615CEF">
        <w:trPr>
          <w:trHeight w:val="1446"/>
        </w:trPr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59D8A67E" w14:textId="16610ED7" w:rsidR="00CD50FD" w:rsidRPr="001700F2" w:rsidRDefault="00A015AA" w:rsidP="00964BCF">
            <w:pPr>
              <w:pStyle w:val="Text"/>
            </w:pPr>
            <w:r>
              <w:t>C#</w:t>
            </w:r>
            <w:r>
              <w:br/>
              <w:t>Unity</w:t>
            </w:r>
            <w:r>
              <w:br/>
              <w:t>ASP.NET</w:t>
            </w:r>
            <w:r>
              <w:br/>
              <w:t>.NET Framework / .NET 5</w:t>
            </w:r>
            <w:r w:rsidR="00F76691">
              <w:t xml:space="preserve"> </w:t>
            </w:r>
            <w:r>
              <w:br/>
              <w:t>Open-Source Software</w:t>
            </w:r>
          </w:p>
        </w:tc>
        <w:tc>
          <w:tcPr>
            <w:tcW w:w="6202" w:type="dxa"/>
            <w:gridSpan w:val="3"/>
            <w:vAlign w:val="center"/>
          </w:tcPr>
          <w:p w14:paraId="72FEAD29" w14:textId="7854DA41" w:rsidR="00D20DA9" w:rsidRPr="001700F2" w:rsidRDefault="00373100" w:rsidP="00D20DA9">
            <w:pPr>
              <w:pStyle w:val="Text"/>
            </w:pPr>
            <w:r>
              <w:t>Through developing my personal projects, and working on projects with other talented developers</w:t>
            </w:r>
            <w:r w:rsidR="00B0663C">
              <w:t>, I have grown accustomed to taking and giving constructive feedbac</w:t>
            </w:r>
            <w:r w:rsidR="00715B1B">
              <w:t>k</w:t>
            </w:r>
            <w:r w:rsidR="00B0663C">
              <w:t>.</w:t>
            </w:r>
          </w:p>
          <w:p w14:paraId="2F45FF72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3394F9B5" w14:textId="77777777" w:rsidTr="00615CEF">
        <w:trPr>
          <w:trHeight w:val="220"/>
        </w:trPr>
        <w:tc>
          <w:tcPr>
            <w:tcW w:w="2670" w:type="dxa"/>
            <w:vMerge w:val="restart"/>
            <w:shd w:val="clear" w:color="auto" w:fill="F2F2F2" w:themeFill="background1" w:themeFillShade="F2"/>
          </w:tcPr>
          <w:p w14:paraId="72FED567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54DC7A1" w14:textId="77777777" w:rsidR="00CD50FD" w:rsidRPr="001700F2" w:rsidRDefault="00463487" w:rsidP="00D20DA9">
            <w:pPr>
              <w:pStyle w:val="Heading1"/>
            </w:pPr>
            <w:sdt>
              <w:sdtPr>
                <w:id w:val="-513380234"/>
                <w:placeholder>
                  <w:docPart w:val="AE5ADE4787C34E779EB4A90428B1171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4" w:type="dxa"/>
            <w:gridSpan w:val="2"/>
            <w:tcBorders>
              <w:bottom w:val="single" w:sz="18" w:space="0" w:color="BF9268" w:themeColor="accent2"/>
            </w:tcBorders>
          </w:tcPr>
          <w:p w14:paraId="03F04508" w14:textId="77777777" w:rsidR="00CD50FD" w:rsidRPr="001700F2" w:rsidRDefault="00CD50FD"/>
        </w:tc>
      </w:tr>
      <w:tr w:rsidR="00CD50FD" w:rsidRPr="001700F2" w14:paraId="4734C825" w14:textId="77777777" w:rsidTr="00615CEF">
        <w:trPr>
          <w:trHeight w:val="220"/>
        </w:trPr>
        <w:tc>
          <w:tcPr>
            <w:tcW w:w="2670" w:type="dxa"/>
            <w:vMerge/>
            <w:shd w:val="clear" w:color="auto" w:fill="F2F2F2" w:themeFill="background1" w:themeFillShade="F2"/>
          </w:tcPr>
          <w:p w14:paraId="753C5843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712F56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4" w:type="dxa"/>
            <w:gridSpan w:val="2"/>
          </w:tcPr>
          <w:p w14:paraId="1D5E56CD" w14:textId="77777777" w:rsidR="00CD50FD" w:rsidRPr="001700F2" w:rsidRDefault="00CD50FD"/>
        </w:tc>
      </w:tr>
      <w:tr w:rsidR="00CD50FD" w:rsidRPr="001700F2" w14:paraId="25111244" w14:textId="77777777" w:rsidTr="00615CEF">
        <w:trPr>
          <w:trHeight w:val="1366"/>
        </w:trPr>
        <w:tc>
          <w:tcPr>
            <w:tcW w:w="2670" w:type="dxa"/>
            <w:shd w:val="clear" w:color="auto" w:fill="F2F2F2" w:themeFill="background1" w:themeFillShade="F2"/>
          </w:tcPr>
          <w:p w14:paraId="4EEF0CD5" w14:textId="77777777" w:rsidR="00CD50FD" w:rsidRPr="001700F2" w:rsidRDefault="00CD50FD"/>
        </w:tc>
        <w:tc>
          <w:tcPr>
            <w:tcW w:w="6202" w:type="dxa"/>
            <w:gridSpan w:val="3"/>
            <w:vAlign w:val="center"/>
          </w:tcPr>
          <w:p w14:paraId="61C6DCCA" w14:textId="69BD5298" w:rsidR="00CD50FD" w:rsidRPr="001700F2" w:rsidRDefault="00C774C9" w:rsidP="00A015AA">
            <w:pPr>
              <w:pStyle w:val="Text"/>
            </w:pPr>
            <w:r>
              <w:t>Active staff member, server moderator, and participant of the Beat Saber Modding Group</w:t>
            </w:r>
            <w:r w:rsidR="00A015AA">
              <w:t xml:space="preserve">. I </w:t>
            </w:r>
            <w:r w:rsidR="00373100">
              <w:t>help lead</w:t>
            </w:r>
            <w:r w:rsidR="00A015AA">
              <w:t xml:space="preserve"> the Beat Saber modding community and keep </w:t>
            </w:r>
            <w:r w:rsidR="00373100">
              <w:t xml:space="preserve">it </w:t>
            </w:r>
            <w:r w:rsidR="00A015AA">
              <w:t>a welcome place for everyone.</w:t>
            </w:r>
          </w:p>
        </w:tc>
      </w:tr>
      <w:tr w:rsidR="00CD50FD" w:rsidRPr="001700F2" w14:paraId="02476EC7" w14:textId="77777777" w:rsidTr="00A5242B">
        <w:trPr>
          <w:trHeight w:val="80"/>
        </w:trPr>
        <w:tc>
          <w:tcPr>
            <w:tcW w:w="2670" w:type="dxa"/>
          </w:tcPr>
          <w:p w14:paraId="1AF68F3A" w14:textId="77777777" w:rsidR="00CD50FD" w:rsidRPr="001700F2" w:rsidRDefault="00CD50FD" w:rsidP="00CD50FD"/>
        </w:tc>
        <w:tc>
          <w:tcPr>
            <w:tcW w:w="6202" w:type="dxa"/>
            <w:gridSpan w:val="3"/>
          </w:tcPr>
          <w:p w14:paraId="7FE15359" w14:textId="77777777" w:rsidR="00CD50FD" w:rsidRPr="001700F2" w:rsidRDefault="00CD50FD" w:rsidP="00CD50FD"/>
        </w:tc>
      </w:tr>
      <w:tr w:rsidR="00CD50FD" w:rsidRPr="001700F2" w14:paraId="7E18EB8A" w14:textId="77777777" w:rsidTr="00A5242B">
        <w:trPr>
          <w:trHeight w:val="80"/>
        </w:trPr>
        <w:tc>
          <w:tcPr>
            <w:tcW w:w="2670" w:type="dxa"/>
            <w:tcBorders>
              <w:bottom w:val="single" w:sz="18" w:space="0" w:color="BF9268" w:themeColor="accent2"/>
            </w:tcBorders>
          </w:tcPr>
          <w:p w14:paraId="09717C12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1B185B9" w14:textId="77777777" w:rsidR="00CD50FD" w:rsidRPr="001700F2" w:rsidRDefault="00463487" w:rsidP="00D20DA9">
            <w:pPr>
              <w:pStyle w:val="Heading1"/>
            </w:pPr>
            <w:sdt>
              <w:sdtPr>
                <w:id w:val="1294558939"/>
                <w:placeholder>
                  <w:docPart w:val="165A3C7F056E43DD893AA8DE7764FB5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4" w:type="dxa"/>
            <w:gridSpan w:val="2"/>
            <w:tcBorders>
              <w:bottom w:val="single" w:sz="18" w:space="0" w:color="BF9268" w:themeColor="accent2"/>
            </w:tcBorders>
          </w:tcPr>
          <w:p w14:paraId="7263EA1A" w14:textId="77777777" w:rsidR="00CD50FD" w:rsidRPr="001700F2" w:rsidRDefault="00CD50FD"/>
        </w:tc>
      </w:tr>
      <w:tr w:rsidR="00CD50FD" w:rsidRPr="001700F2" w14:paraId="39DBB081" w14:textId="77777777" w:rsidTr="00A5242B">
        <w:trPr>
          <w:trHeight w:val="90"/>
        </w:trPr>
        <w:tc>
          <w:tcPr>
            <w:tcW w:w="2670" w:type="dxa"/>
            <w:tcBorders>
              <w:top w:val="single" w:sz="18" w:space="0" w:color="BF9268" w:themeColor="accent2"/>
            </w:tcBorders>
          </w:tcPr>
          <w:p w14:paraId="1D111654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33925E79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4" w:type="dxa"/>
            <w:gridSpan w:val="2"/>
          </w:tcPr>
          <w:p w14:paraId="113F0627" w14:textId="77777777" w:rsidR="00CD50FD" w:rsidRPr="001700F2" w:rsidRDefault="00CD50FD"/>
        </w:tc>
      </w:tr>
      <w:tr w:rsidR="00CD50FD" w:rsidRPr="001700F2" w14:paraId="28F4A9C4" w14:textId="77777777" w:rsidTr="00615CEF">
        <w:trPr>
          <w:gridAfter w:val="1"/>
          <w:wAfter w:w="7" w:type="dxa"/>
          <w:trHeight w:val="622"/>
        </w:trPr>
        <w:tc>
          <w:tcPr>
            <w:tcW w:w="8865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3C0F1064" w14:textId="77777777" w:rsidR="00CD50FD" w:rsidRPr="001700F2" w:rsidRDefault="00463487" w:rsidP="00D20DA9">
            <w:pPr>
              <w:pStyle w:val="Text"/>
            </w:pPr>
            <w:sdt>
              <w:sdtPr>
                <w:id w:val="-640341508"/>
                <w:placeholder>
                  <w:docPart w:val="96585CAF1B994DBDBFF083931BE71EC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4D218B16" w14:textId="77777777" w:rsidR="00C55D85" w:rsidRPr="001700F2" w:rsidRDefault="00C55D85"/>
    <w:sectPr w:rsidR="00C55D85" w:rsidRPr="001700F2" w:rsidSect="00F316AD">
      <w:headerReference w:type="default" r:id="rId12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B96A" w14:textId="77777777" w:rsidR="00463487" w:rsidRDefault="00463487" w:rsidP="00F316AD">
      <w:r>
        <w:separator/>
      </w:r>
    </w:p>
  </w:endnote>
  <w:endnote w:type="continuationSeparator" w:id="0">
    <w:p w14:paraId="4AA496F2" w14:textId="77777777" w:rsidR="00463487" w:rsidRDefault="0046348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6DFC" w14:textId="77777777" w:rsidR="00463487" w:rsidRDefault="00463487" w:rsidP="00F316AD">
      <w:r>
        <w:separator/>
      </w:r>
    </w:p>
  </w:footnote>
  <w:footnote w:type="continuationSeparator" w:id="0">
    <w:p w14:paraId="1DECA1E3" w14:textId="77777777" w:rsidR="00463487" w:rsidRDefault="0046348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F3C5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6A9009" wp14:editId="2324923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DB644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6D"/>
    <w:rsid w:val="000E55D4"/>
    <w:rsid w:val="001700F2"/>
    <w:rsid w:val="001871FF"/>
    <w:rsid w:val="001F4150"/>
    <w:rsid w:val="0029715D"/>
    <w:rsid w:val="002D78E1"/>
    <w:rsid w:val="00336607"/>
    <w:rsid w:val="00373100"/>
    <w:rsid w:val="003769CC"/>
    <w:rsid w:val="003F60D7"/>
    <w:rsid w:val="0040233B"/>
    <w:rsid w:val="00427526"/>
    <w:rsid w:val="00441EDC"/>
    <w:rsid w:val="00463487"/>
    <w:rsid w:val="004805F9"/>
    <w:rsid w:val="004D0355"/>
    <w:rsid w:val="004E6224"/>
    <w:rsid w:val="005D2581"/>
    <w:rsid w:val="00615CEF"/>
    <w:rsid w:val="00617740"/>
    <w:rsid w:val="0064410A"/>
    <w:rsid w:val="006C60E6"/>
    <w:rsid w:val="00715B1B"/>
    <w:rsid w:val="0079665D"/>
    <w:rsid w:val="0089710E"/>
    <w:rsid w:val="008F6D8C"/>
    <w:rsid w:val="0092576D"/>
    <w:rsid w:val="00964BCF"/>
    <w:rsid w:val="00A015AA"/>
    <w:rsid w:val="00A5242B"/>
    <w:rsid w:val="00A62AFB"/>
    <w:rsid w:val="00A74E15"/>
    <w:rsid w:val="00B0663C"/>
    <w:rsid w:val="00C55D85"/>
    <w:rsid w:val="00C774C9"/>
    <w:rsid w:val="00C86C80"/>
    <w:rsid w:val="00CD50FD"/>
    <w:rsid w:val="00D07EB9"/>
    <w:rsid w:val="00D20DA9"/>
    <w:rsid w:val="00D26A79"/>
    <w:rsid w:val="00D44671"/>
    <w:rsid w:val="00D774CD"/>
    <w:rsid w:val="00DD5C35"/>
    <w:rsid w:val="00E6389F"/>
    <w:rsid w:val="00EA03EF"/>
    <w:rsid w:val="00F11B28"/>
    <w:rsid w:val="00F316AD"/>
    <w:rsid w:val="00F662E7"/>
    <w:rsid w:val="00F76691"/>
    <w:rsid w:val="00F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EB7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33660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69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eden117/Curved-UI-Utilit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tlas-Rhythm/Hiv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aeden117/ChroMapper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de_000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026AB88B844BB81C798C503C60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E6559-0AD1-4AE1-A92A-D7E4F68F926B}"/>
      </w:docPartPr>
      <w:docPartBody>
        <w:p w:rsidR="005A090D" w:rsidRDefault="002A65F6">
          <w:pPr>
            <w:pStyle w:val="BBE026AB88B844BB81C798C503C600E0"/>
          </w:pPr>
          <w:r w:rsidRPr="001700F2">
            <w:t>EDUCATION</w:t>
          </w:r>
        </w:p>
      </w:docPartBody>
    </w:docPart>
    <w:docPart>
      <w:docPartPr>
        <w:name w:val="1FAA6DA7B0B149DBA3D64F18162CF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1875E-3974-4690-BA97-02ABDFACF3FC}"/>
      </w:docPartPr>
      <w:docPartBody>
        <w:p w:rsidR="005A090D" w:rsidRDefault="002A65F6">
          <w:pPr>
            <w:pStyle w:val="1FAA6DA7B0B149DBA3D64F18162CF51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9E122FAF9CB4DB8AA74204737E9C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EE83D-8B0C-4858-A479-CFED8EA0EC49}"/>
      </w:docPartPr>
      <w:docPartBody>
        <w:p w:rsidR="005A090D" w:rsidRDefault="002A65F6">
          <w:pPr>
            <w:pStyle w:val="C9E122FAF9CB4DB8AA74204737E9C2F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3EA769A338847ACBBB0DCD99950B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A7811-51FD-4F11-A5A8-2A8EE37B964B}"/>
      </w:docPartPr>
      <w:docPartBody>
        <w:p w:rsidR="005A090D" w:rsidRDefault="002A65F6">
          <w:pPr>
            <w:pStyle w:val="73EA769A338847ACBBB0DCD99950B3E8"/>
          </w:pPr>
          <w:r w:rsidRPr="001700F2">
            <w:t>COMMUNICATION</w:t>
          </w:r>
        </w:p>
      </w:docPartBody>
    </w:docPart>
    <w:docPart>
      <w:docPartPr>
        <w:name w:val="AE5ADE4787C34E779EB4A90428B11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D4971-F24E-4E09-B059-FD16FB8CE04D}"/>
      </w:docPartPr>
      <w:docPartBody>
        <w:p w:rsidR="005A090D" w:rsidRDefault="002A65F6">
          <w:pPr>
            <w:pStyle w:val="AE5ADE4787C34E779EB4A90428B11716"/>
          </w:pPr>
          <w:r w:rsidRPr="001700F2">
            <w:t>LEADERSHIP</w:t>
          </w:r>
        </w:p>
      </w:docPartBody>
    </w:docPart>
    <w:docPart>
      <w:docPartPr>
        <w:name w:val="165A3C7F056E43DD893AA8DE7764F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E595-8BCD-47CE-83EC-54729D1BBEC9}"/>
      </w:docPartPr>
      <w:docPartBody>
        <w:p w:rsidR="005A090D" w:rsidRDefault="002A65F6">
          <w:pPr>
            <w:pStyle w:val="165A3C7F056E43DD893AA8DE7764FB58"/>
          </w:pPr>
          <w:r w:rsidRPr="001700F2">
            <w:t>REFERENCES</w:t>
          </w:r>
        </w:p>
      </w:docPartBody>
    </w:docPart>
    <w:docPart>
      <w:docPartPr>
        <w:name w:val="96585CAF1B994DBDBFF083931BE7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7D5E-28FF-4ADB-811E-8E51D710B95E}"/>
      </w:docPartPr>
      <w:docPartBody>
        <w:p w:rsidR="005A090D" w:rsidRDefault="002A65F6">
          <w:pPr>
            <w:pStyle w:val="96585CAF1B994DBDBFF083931BE71ECB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D0"/>
    <w:rsid w:val="002A65F6"/>
    <w:rsid w:val="002B53D0"/>
    <w:rsid w:val="003F4BF9"/>
    <w:rsid w:val="0043134B"/>
    <w:rsid w:val="005A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FDF966763D4F0F8CEED8047D8FD357">
    <w:name w:val="D3FDF966763D4F0F8CEED8047D8FD357"/>
  </w:style>
  <w:style w:type="paragraph" w:customStyle="1" w:styleId="BBE026AB88B844BB81C798C503C600E0">
    <w:name w:val="BBE026AB88B844BB81C798C503C600E0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1FAA6DA7B0B149DBA3D64F18162CF514">
    <w:name w:val="1FAA6DA7B0B149DBA3D64F18162CF514"/>
  </w:style>
  <w:style w:type="paragraph" w:customStyle="1" w:styleId="60FD137FD4D1461D804E5EFC64D289BD">
    <w:name w:val="60FD137FD4D1461D804E5EFC64D289BD"/>
  </w:style>
  <w:style w:type="paragraph" w:customStyle="1" w:styleId="C9E122FAF9CB4DB8AA74204737E9C2FA">
    <w:name w:val="C9E122FAF9CB4DB8AA74204737E9C2FA"/>
  </w:style>
  <w:style w:type="paragraph" w:customStyle="1" w:styleId="73EA769A338847ACBBB0DCD99950B3E8">
    <w:name w:val="73EA769A338847ACBBB0DCD99950B3E8"/>
  </w:style>
  <w:style w:type="paragraph" w:customStyle="1" w:styleId="AE5ADE4787C34E779EB4A90428B11716">
    <w:name w:val="AE5ADE4787C34E779EB4A90428B11716"/>
  </w:style>
  <w:style w:type="paragraph" w:customStyle="1" w:styleId="165A3C7F056E43DD893AA8DE7764FB58">
    <w:name w:val="165A3C7F056E43DD893AA8DE7764FB58"/>
  </w:style>
  <w:style w:type="paragraph" w:customStyle="1" w:styleId="96585CAF1B994DBDBFF083931BE71ECB">
    <w:name w:val="96585CAF1B994DBDBFF083931BE71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2021-09-08T20:40:00Z</dcterms:created>
  <dcterms:modified xsi:type="dcterms:W3CDTF">2021-10-04T20:07:00Z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