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FCF205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AA3355E" w14:textId="04BA5A23" w:rsidR="00692703" w:rsidRPr="009D568B" w:rsidRDefault="009D568B" w:rsidP="00913946">
            <w:pPr>
              <w:pStyle w:val="Title"/>
            </w:pPr>
            <w:r w:rsidRPr="00310B33">
              <w:rPr>
                <w:color w:val="262626" w:themeColor="text1" w:themeTint="D9"/>
              </w:rPr>
              <w:t>Caeden</w:t>
            </w:r>
            <w:r w:rsidR="00692703" w:rsidRPr="009D568B">
              <w:t xml:space="preserve"> </w:t>
            </w:r>
            <w:r w:rsidRPr="009D568B">
              <w:rPr>
                <w:rStyle w:val="IntenseEmphasis"/>
                <w:b w:val="0"/>
                <w:bCs/>
              </w:rPr>
              <w:t>Statia</w:t>
            </w:r>
          </w:p>
          <w:p w14:paraId="524328E5" w14:textId="4AF3C4ED" w:rsidR="00692703" w:rsidRPr="00CF1A49" w:rsidRDefault="009D568B" w:rsidP="00913946">
            <w:pPr>
              <w:pStyle w:val="ContactInfo"/>
              <w:contextualSpacing w:val="0"/>
            </w:pPr>
            <w:r>
              <w:t xml:space="preserve">Arlington, WA </w:t>
            </w:r>
            <w:sdt>
              <w:sdtPr>
                <w:alias w:val="Divider dot:"/>
                <w:tag w:val="Divider dot:"/>
                <w:id w:val="-1459182552"/>
                <w:placeholder>
                  <w:docPart w:val="68272D2736F14B3388ED5F4E122D38C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(425)-941-2649</w:t>
            </w:r>
          </w:p>
          <w:p w14:paraId="7584B98C" w14:textId="3E79FFED" w:rsidR="00692703" w:rsidRPr="00CF1A49" w:rsidRDefault="009D568B" w:rsidP="00913946">
            <w:pPr>
              <w:pStyle w:val="ContactInfoEmphasis"/>
              <w:contextualSpacing w:val="0"/>
            </w:pPr>
            <w:r>
              <w:t>Email: caeden.s@outlook.com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F5FCD0D5619D4707B2058FB99BC739D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 xml:space="preserve">LinkedIn: </w:t>
            </w:r>
            <w:r w:rsidRPr="009D568B">
              <w:t>cstatia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E21CE4A53D9448C3A7AE0C78FD614AF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Portfolio: https://caeden.dev</w:t>
            </w:r>
          </w:p>
        </w:tc>
      </w:tr>
      <w:tr w:rsidR="005579C9" w:rsidRPr="00CF1A49" w14:paraId="5C2D1C57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81802B8" w14:textId="77777777" w:rsidR="005579C9" w:rsidRDefault="005579C9" w:rsidP="005579C9"/>
        </w:tc>
      </w:tr>
    </w:tbl>
    <w:p w14:paraId="40A12360" w14:textId="77777777" w:rsidR="005579C9" w:rsidRPr="005579C9" w:rsidRDefault="005579C9" w:rsidP="005579C9">
      <w:pPr>
        <w:pStyle w:val="Header"/>
      </w:pPr>
    </w:p>
    <w:p w14:paraId="03FE5936" w14:textId="7F4D7598" w:rsidR="009D568B" w:rsidRDefault="009D568B" w:rsidP="009D568B">
      <w:r>
        <w:t xml:space="preserve">Hello </w:t>
      </w:r>
      <w:r w:rsidR="00B06B9C">
        <w:t>VRChat</w:t>
      </w:r>
      <w:r>
        <w:t>!</w:t>
      </w:r>
    </w:p>
    <w:p w14:paraId="5DFDA1B8" w14:textId="66320029" w:rsidR="009D568B" w:rsidRDefault="009D568B" w:rsidP="009D568B"/>
    <w:p w14:paraId="40F7931C" w14:textId="4FA0E482" w:rsidR="009D568B" w:rsidRDefault="009D568B" w:rsidP="009D568B">
      <w:r>
        <w:t>My name is Caeden</w:t>
      </w:r>
      <w:r w:rsidR="00BA4926">
        <w:t>.</w:t>
      </w:r>
      <w:r>
        <w:t xml:space="preserve"> I am an aspiring software developer</w:t>
      </w:r>
      <w:r w:rsidR="00BA4926">
        <w:t>,</w:t>
      </w:r>
      <w:r>
        <w:t xml:space="preserve"> and I </w:t>
      </w:r>
      <w:r w:rsidR="00F80C76">
        <w:t xml:space="preserve">am interested in </w:t>
      </w:r>
      <w:r w:rsidR="00B06B9C">
        <w:t>your Unity Engineer position.</w:t>
      </w:r>
    </w:p>
    <w:p w14:paraId="15309BFD" w14:textId="77777777" w:rsidR="00537E94" w:rsidRDefault="00537E94" w:rsidP="009D568B"/>
    <w:p w14:paraId="7D44641D" w14:textId="004D88E0" w:rsidR="00537E94" w:rsidRDefault="007F3778" w:rsidP="00537E94">
      <w:r>
        <w:t xml:space="preserve">For the past few years, I have been super interested in </w:t>
      </w:r>
      <w:r w:rsidR="004B0C3D">
        <w:t xml:space="preserve">C#, </w:t>
      </w:r>
      <w:r w:rsidR="00D2184B">
        <w:t>primarily</w:t>
      </w:r>
      <w:r w:rsidR="004B0C3D">
        <w:t xml:space="preserve"> in Unity</w:t>
      </w:r>
      <w:r w:rsidR="00537E94">
        <w:t>. I enjoy putting pieces together and creating individual systems that come together to form an application.</w:t>
      </w:r>
      <w:r w:rsidR="00BA4926">
        <w:t xml:space="preserve"> Some of these have been projects for school, while some have also been done for my own enjoyment.</w:t>
      </w:r>
    </w:p>
    <w:p w14:paraId="7696F137" w14:textId="77777777" w:rsidR="00537E94" w:rsidRDefault="00537E94" w:rsidP="00537E94"/>
    <w:p w14:paraId="4F4EF0F4" w14:textId="02753BD7" w:rsidR="00537E94" w:rsidRDefault="00C2646D" w:rsidP="00537E94">
      <w:r>
        <w:t xml:space="preserve">My recent venture has been in the </w:t>
      </w:r>
      <w:r w:rsidR="00BA4926">
        <w:t xml:space="preserve">modding community for the popular VR game </w:t>
      </w:r>
      <w:r>
        <w:t xml:space="preserve">Beat Saber. </w:t>
      </w:r>
      <w:r w:rsidR="00BA4926">
        <w:t>I started by creating simple mods for the game, and continued to larger projects, such as a map editor built in Unity. I’m currently collaborating on a back-end mod repository in ASP.NET. Not to mention, as a staff member for the modding community, I’ve also helped lead and manage the community to be a welcome place for everyone.</w:t>
      </w:r>
    </w:p>
    <w:p w14:paraId="227E93D0" w14:textId="77777777" w:rsidR="00537E94" w:rsidRDefault="00537E94" w:rsidP="00537E94"/>
    <w:p w14:paraId="09A3C4EE" w14:textId="48145F66" w:rsidR="00537E94" w:rsidRDefault="00537E94" w:rsidP="00537E94">
      <w:r>
        <w:t xml:space="preserve">I think I’d be a </w:t>
      </w:r>
      <w:r w:rsidR="00EC6B12">
        <w:t>good</w:t>
      </w:r>
      <w:r>
        <w:t xml:space="preserve"> candidate for a few reasons:</w:t>
      </w:r>
    </w:p>
    <w:p w14:paraId="4AD71649" w14:textId="387EC690" w:rsidR="00EC6B12" w:rsidRDefault="00EC6B12" w:rsidP="00537E94"/>
    <w:p w14:paraId="4D9ACC91" w14:textId="528F89F6" w:rsidR="00964FED" w:rsidRDefault="00EC6B12" w:rsidP="00964FED">
      <w:pPr>
        <w:pStyle w:val="ListParagraph"/>
        <w:numPr>
          <w:ilvl w:val="0"/>
          <w:numId w:val="15"/>
        </w:numPr>
      </w:pPr>
      <w:r>
        <w:t xml:space="preserve">I have strong technical skills with C# and Unity. </w:t>
      </w:r>
      <w:r w:rsidR="00BA4926">
        <w:t xml:space="preserve">As previously mentioned, I’ve developed several projects during my free time, either as a solo developer or </w:t>
      </w:r>
      <w:r w:rsidR="0023472B">
        <w:t xml:space="preserve">alongside </w:t>
      </w:r>
      <w:r w:rsidR="00BA4926">
        <w:t>a group of talented developers.</w:t>
      </w:r>
      <w:r w:rsidR="0023472B">
        <w:t xml:space="preserve"> </w:t>
      </w:r>
      <w:r w:rsidR="00B06B9C">
        <w:t xml:space="preserve">These </w:t>
      </w:r>
      <w:r w:rsidR="0023472B">
        <w:t xml:space="preserve">projects have given me </w:t>
      </w:r>
      <w:r w:rsidR="00B06B9C">
        <w:t>lots of experience with Unity and writing quality code in C#.</w:t>
      </w:r>
    </w:p>
    <w:p w14:paraId="4D688649" w14:textId="77777777" w:rsidR="00B06B9C" w:rsidRDefault="00B06B9C" w:rsidP="00B06B9C">
      <w:pPr>
        <w:pStyle w:val="ListParagraph"/>
      </w:pPr>
    </w:p>
    <w:p w14:paraId="27953A2E" w14:textId="1F02DC1A" w:rsidR="00964FED" w:rsidRDefault="00964FED" w:rsidP="00964FED">
      <w:pPr>
        <w:pStyle w:val="ListParagraph"/>
        <w:numPr>
          <w:ilvl w:val="0"/>
          <w:numId w:val="15"/>
        </w:numPr>
      </w:pPr>
      <w:r>
        <w:t xml:space="preserve">I can take and give thoughtful feedback between my </w:t>
      </w:r>
      <w:r w:rsidR="0023472B">
        <w:t>coworkers. I also</w:t>
      </w:r>
      <w:r>
        <w:t xml:space="preserve"> enjoy working with developers who recognize and turn my mistakes into learning opportunities.</w:t>
      </w:r>
    </w:p>
    <w:p w14:paraId="514B1095" w14:textId="6025CCD2" w:rsidR="00964FED" w:rsidRDefault="00964FED" w:rsidP="00964FED">
      <w:pPr>
        <w:pStyle w:val="ListParagraph"/>
      </w:pPr>
      <w:r>
        <w:t xml:space="preserve"> </w:t>
      </w:r>
    </w:p>
    <w:p w14:paraId="68FFF4C0" w14:textId="40D0FE23" w:rsidR="00EC6B12" w:rsidRDefault="00BA4926" w:rsidP="0023472B">
      <w:pPr>
        <w:pStyle w:val="ListParagraph"/>
        <w:numPr>
          <w:ilvl w:val="0"/>
          <w:numId w:val="15"/>
        </w:numPr>
      </w:pPr>
      <w:r>
        <w:t>I’m a self-driven learner and enjoy learning new things!</w:t>
      </w:r>
      <w:r w:rsidR="0023472B">
        <w:t xml:space="preserve"> </w:t>
      </w:r>
      <w:r w:rsidR="0023472B">
        <w:t xml:space="preserve">I believe the best way for me to learn is to get hands-on while also learning from my own mistakes. I’m personally excited to see what I can learn from </w:t>
      </w:r>
      <w:r w:rsidR="00B06B9C">
        <w:t xml:space="preserve">VRChat </w:t>
      </w:r>
      <w:r w:rsidR="0023472B">
        <w:t>and what I can do to make an impact.</w:t>
      </w:r>
    </w:p>
    <w:p w14:paraId="5CF68B96" w14:textId="77777777" w:rsidR="00537E94" w:rsidRDefault="00537E94" w:rsidP="009D568B"/>
    <w:p w14:paraId="6BAE7144" w14:textId="00D547A4" w:rsidR="009D568B" w:rsidRDefault="00537E94" w:rsidP="00BA4926">
      <w:pPr>
        <w:jc w:val="right"/>
      </w:pPr>
      <w:r>
        <w:t xml:space="preserve">Looking forward to hearing from you, </w:t>
      </w:r>
    </w:p>
    <w:p w14:paraId="4FB11980" w14:textId="77777777" w:rsidR="009D568B" w:rsidRPr="00BF09B3" w:rsidRDefault="009D568B" w:rsidP="00BA4926">
      <w:pPr>
        <w:jc w:val="right"/>
      </w:pPr>
    </w:p>
    <w:p w14:paraId="2DC9A770" w14:textId="582C15C5" w:rsidR="00B51D1B" w:rsidRPr="006E1507" w:rsidRDefault="009D568B" w:rsidP="00BA4926">
      <w:pPr>
        <w:jc w:val="right"/>
      </w:pPr>
      <w:r>
        <w:t>Caeden Statia</w:t>
      </w:r>
    </w:p>
    <w:sectPr w:rsidR="00B51D1B" w:rsidRPr="006E1507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EBFDA" w14:textId="77777777" w:rsidR="003C6596" w:rsidRDefault="003C6596" w:rsidP="0068194B">
      <w:r>
        <w:separator/>
      </w:r>
    </w:p>
    <w:p w14:paraId="7442DC1E" w14:textId="77777777" w:rsidR="003C6596" w:rsidRDefault="003C6596"/>
    <w:p w14:paraId="44036781" w14:textId="77777777" w:rsidR="003C6596" w:rsidRDefault="003C6596"/>
  </w:endnote>
  <w:endnote w:type="continuationSeparator" w:id="0">
    <w:p w14:paraId="7FCADB67" w14:textId="77777777" w:rsidR="003C6596" w:rsidRDefault="003C6596" w:rsidP="0068194B">
      <w:r>
        <w:continuationSeparator/>
      </w:r>
    </w:p>
    <w:p w14:paraId="24500345" w14:textId="77777777" w:rsidR="003C6596" w:rsidRDefault="003C6596"/>
    <w:p w14:paraId="2C9A237E" w14:textId="77777777" w:rsidR="003C6596" w:rsidRDefault="003C65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2AF" w:usb1="50006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18BF9C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1C1AB" w14:textId="77777777" w:rsidR="003C6596" w:rsidRDefault="003C6596" w:rsidP="0068194B">
      <w:r>
        <w:separator/>
      </w:r>
    </w:p>
    <w:p w14:paraId="39FFB5FB" w14:textId="77777777" w:rsidR="003C6596" w:rsidRDefault="003C6596"/>
    <w:p w14:paraId="21F53793" w14:textId="77777777" w:rsidR="003C6596" w:rsidRDefault="003C6596"/>
  </w:footnote>
  <w:footnote w:type="continuationSeparator" w:id="0">
    <w:p w14:paraId="5E8D7C3D" w14:textId="77777777" w:rsidR="003C6596" w:rsidRDefault="003C6596" w:rsidP="0068194B">
      <w:r>
        <w:continuationSeparator/>
      </w:r>
    </w:p>
    <w:p w14:paraId="74E4227F" w14:textId="77777777" w:rsidR="003C6596" w:rsidRDefault="003C6596"/>
    <w:p w14:paraId="6F0C6961" w14:textId="77777777" w:rsidR="003C6596" w:rsidRDefault="003C65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054F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A7F5BD3" wp14:editId="42F26ED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A6F3C8E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E392ED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BFA334A"/>
    <w:multiLevelType w:val="hybridMultilevel"/>
    <w:tmpl w:val="BFE07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D5521DB"/>
    <w:multiLevelType w:val="hybridMultilevel"/>
    <w:tmpl w:val="F9C0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8B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472B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0B33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19AD"/>
    <w:rsid w:val="003C6596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56D4C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0C3D"/>
    <w:rsid w:val="004B6AD0"/>
    <w:rsid w:val="004C2D5D"/>
    <w:rsid w:val="004C33E1"/>
    <w:rsid w:val="004E01EB"/>
    <w:rsid w:val="004E2794"/>
    <w:rsid w:val="00510392"/>
    <w:rsid w:val="00513E2A"/>
    <w:rsid w:val="00537E94"/>
    <w:rsid w:val="005579C9"/>
    <w:rsid w:val="00566A35"/>
    <w:rsid w:val="0056701E"/>
    <w:rsid w:val="005740D7"/>
    <w:rsid w:val="005A0F26"/>
    <w:rsid w:val="005A1B10"/>
    <w:rsid w:val="005A6850"/>
    <w:rsid w:val="005B1B1B"/>
    <w:rsid w:val="005C1B0E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4268"/>
    <w:rsid w:val="00796076"/>
    <w:rsid w:val="007C0566"/>
    <w:rsid w:val="007C606B"/>
    <w:rsid w:val="007E6A61"/>
    <w:rsid w:val="007F3778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47FD7"/>
    <w:rsid w:val="009510E7"/>
    <w:rsid w:val="00952C89"/>
    <w:rsid w:val="009571D8"/>
    <w:rsid w:val="00964FED"/>
    <w:rsid w:val="009650EA"/>
    <w:rsid w:val="0097790C"/>
    <w:rsid w:val="0098506E"/>
    <w:rsid w:val="009A44CE"/>
    <w:rsid w:val="009C4DFC"/>
    <w:rsid w:val="009D44F8"/>
    <w:rsid w:val="009D568B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4D03"/>
    <w:rsid w:val="00AB32F8"/>
    <w:rsid w:val="00AB610B"/>
    <w:rsid w:val="00AD360E"/>
    <w:rsid w:val="00AD40FB"/>
    <w:rsid w:val="00AD782D"/>
    <w:rsid w:val="00AE7650"/>
    <w:rsid w:val="00B05273"/>
    <w:rsid w:val="00B06B9C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4926"/>
    <w:rsid w:val="00BB4E51"/>
    <w:rsid w:val="00BB7E51"/>
    <w:rsid w:val="00BD431F"/>
    <w:rsid w:val="00BE423E"/>
    <w:rsid w:val="00BF61AC"/>
    <w:rsid w:val="00C2646D"/>
    <w:rsid w:val="00C47FA6"/>
    <w:rsid w:val="00C57FC6"/>
    <w:rsid w:val="00C6251B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184B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26E50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B12"/>
    <w:rsid w:val="00EE2CA8"/>
    <w:rsid w:val="00EF17E8"/>
    <w:rsid w:val="00EF51D9"/>
    <w:rsid w:val="00F130DD"/>
    <w:rsid w:val="00F24884"/>
    <w:rsid w:val="00F476C4"/>
    <w:rsid w:val="00F61DF9"/>
    <w:rsid w:val="00F80C76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2037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CDEC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9D568B"/>
    <w:pPr>
      <w:contextualSpacing/>
      <w:jc w:val="center"/>
    </w:pPr>
    <w:rPr>
      <w:rFonts w:ascii="Lato" w:eastAsiaTheme="majorEastAsia" w:hAnsi="Lato" w:cstheme="majorBidi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D568B"/>
    <w:rPr>
      <w:rFonts w:ascii="Lato" w:eastAsiaTheme="majorEastAsia" w:hAnsi="Lato" w:cstheme="majorBidi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ede_000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272D2736F14B3388ED5F4E122D3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FFDBF7-48E0-4793-BA48-2035C1C47BDA}"/>
      </w:docPartPr>
      <w:docPartBody>
        <w:p w:rsidR="00B96FC9" w:rsidRDefault="0018314C">
          <w:pPr>
            <w:pStyle w:val="68272D2736F14B3388ED5F4E122D38C2"/>
          </w:pPr>
          <w:r w:rsidRPr="00CF1A49">
            <w:t>·</w:t>
          </w:r>
        </w:p>
      </w:docPartBody>
    </w:docPart>
    <w:docPart>
      <w:docPartPr>
        <w:name w:val="F5FCD0D5619D4707B2058FB99BC73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29F76-5ABF-41F4-A076-DFE2610FF475}"/>
      </w:docPartPr>
      <w:docPartBody>
        <w:p w:rsidR="00B96FC9" w:rsidRDefault="0018314C">
          <w:pPr>
            <w:pStyle w:val="F5FCD0D5619D4707B2058FB99BC739D1"/>
          </w:pPr>
          <w:r w:rsidRPr="00CF1A49">
            <w:t>·</w:t>
          </w:r>
        </w:p>
      </w:docPartBody>
    </w:docPart>
    <w:docPart>
      <w:docPartPr>
        <w:name w:val="E21CE4A53D9448C3A7AE0C78FD614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EAC38-ED1B-4A61-A340-C970C981A803}"/>
      </w:docPartPr>
      <w:docPartBody>
        <w:p w:rsidR="00B96FC9" w:rsidRDefault="0018314C">
          <w:pPr>
            <w:pStyle w:val="E21CE4A53D9448C3A7AE0C78FD614AF9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panose1 w:val="020F0502020204030203"/>
    <w:charset w:val="00"/>
    <w:family w:val="swiss"/>
    <w:pitch w:val="variable"/>
    <w:sig w:usb0="A00002AF" w:usb1="50006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BE"/>
    <w:rsid w:val="0018314C"/>
    <w:rsid w:val="004527BE"/>
    <w:rsid w:val="004F1678"/>
    <w:rsid w:val="00B9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8272D2736F14B3388ED5F4E122D38C2">
    <w:name w:val="68272D2736F14B3388ED5F4E122D38C2"/>
  </w:style>
  <w:style w:type="paragraph" w:customStyle="1" w:styleId="F5FCD0D5619D4707B2058FB99BC739D1">
    <w:name w:val="F5FCD0D5619D4707B2058FB99BC739D1"/>
  </w:style>
  <w:style w:type="paragraph" w:customStyle="1" w:styleId="E21CE4A53D9448C3A7AE0C78FD614AF9">
    <w:name w:val="E21CE4A53D9448C3A7AE0C78FD614AF9"/>
  </w:style>
  <w:style w:type="paragraph" w:styleId="ListBullet">
    <w:name w:val="List Bullet"/>
    <w:basedOn w:val="Normal"/>
    <w:uiPriority w:val="11"/>
    <w:qFormat/>
    <w:rsid w:val="004527BE"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letter.dotx</Template>
  <TotalTime>0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2021-10-07T02:09:00Z</dcterms:created>
  <dcterms:modified xsi:type="dcterms:W3CDTF">2021-10-07T02:15:00Z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